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E0F2" w14:textId="77777777" w:rsidR="00000000" w:rsidRDefault="004B5911">
      <w:pPr>
        <w:rPr>
          <w:rFonts w:ascii="Franklin Gothic Heavy" w:hAnsi="Franklin Gothic Heavy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6EB3E9" wp14:editId="16F8C6EA">
            <wp:simplePos x="0" y="0"/>
            <wp:positionH relativeFrom="column">
              <wp:posOffset>-1137285</wp:posOffset>
            </wp:positionH>
            <wp:positionV relativeFrom="paragraph">
              <wp:posOffset>-45720</wp:posOffset>
            </wp:positionV>
            <wp:extent cx="7591425" cy="2524125"/>
            <wp:effectExtent l="0" t="0" r="9525" b="9525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ranklin Gothic Heavy" w:hAnsi="Franklin Gothic Heavy"/>
          <w:sz w:val="48"/>
          <w:szCs w:val="48"/>
        </w:rPr>
        <w:t>Жизнь кота</w:t>
      </w:r>
    </w:p>
    <w:p w14:paraId="746A7C07" w14:textId="77777777" w:rsidR="00000000" w:rsidRDefault="004B5911">
      <w:pPr>
        <w:rPr>
          <w:rFonts w:ascii="Franklin Gothic Heavy" w:hAnsi="Franklin Gothic Heavy"/>
          <w:sz w:val="48"/>
          <w:szCs w:val="48"/>
        </w:rPr>
      </w:pPr>
    </w:p>
    <w:p w14:paraId="342509C3" w14:textId="77777777" w:rsidR="00000000" w:rsidRDefault="004B5911">
      <w:pPr>
        <w:rPr>
          <w:rFonts w:ascii="Franklin Gothic Heavy" w:hAnsi="Franklin Gothic Heavy"/>
          <w:sz w:val="48"/>
          <w:szCs w:val="48"/>
        </w:rPr>
      </w:pPr>
    </w:p>
    <w:p w14:paraId="0BF44301" w14:textId="77777777" w:rsidR="00000000" w:rsidRDefault="004B5911">
      <w:pPr>
        <w:rPr>
          <w:rFonts w:ascii="Franklin Gothic Heavy" w:hAnsi="Franklin Gothic Heavy"/>
          <w:sz w:val="48"/>
          <w:szCs w:val="48"/>
        </w:rPr>
      </w:pPr>
    </w:p>
    <w:p w14:paraId="34BB2394" w14:textId="77777777" w:rsidR="00000000" w:rsidRDefault="004B5911">
      <w:pPr>
        <w:rPr>
          <w:rFonts w:ascii="Franklin Gothic Heavy" w:hAnsi="Franklin Gothic Heavy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F3CD9B" wp14:editId="0423A1E8">
            <wp:simplePos x="0" y="0"/>
            <wp:positionH relativeFrom="column">
              <wp:posOffset>-1133475</wp:posOffset>
            </wp:positionH>
            <wp:positionV relativeFrom="paragraph">
              <wp:posOffset>374015</wp:posOffset>
            </wp:positionV>
            <wp:extent cx="7600950" cy="495300"/>
            <wp:effectExtent l="0" t="0" r="0" b="0"/>
            <wp:wrapNone/>
            <wp:docPr id="4" name="Рисунок 2" descr="ярко-красный фон Бесплатная фотография - Public Domain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ярко-красный фон Бесплатная фотография - Public Domain Pic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0B0AC" w14:textId="77777777" w:rsidR="00000000" w:rsidRDefault="004B5911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06F8A7" wp14:editId="347E016D">
            <wp:simplePos x="0" y="0"/>
            <wp:positionH relativeFrom="column">
              <wp:posOffset>1863090</wp:posOffset>
            </wp:positionH>
            <wp:positionV relativeFrom="paragraph">
              <wp:posOffset>391160</wp:posOffset>
            </wp:positionV>
            <wp:extent cx="4591050" cy="6543675"/>
            <wp:effectExtent l="0" t="0" r="0" b="9525"/>
            <wp:wrapNone/>
            <wp:docPr id="3" name="Рисунок 4" descr="Желтый цвет - красивые картинки (40 фото) • Прикольные картин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Желтый цвет - красивые картинки (40 фото) • Прикольные картинки и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54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97582" wp14:editId="42EDDDEF">
            <wp:simplePos x="0" y="0"/>
            <wp:positionH relativeFrom="column">
              <wp:posOffset>-1137285</wp:posOffset>
            </wp:positionH>
            <wp:positionV relativeFrom="paragraph">
              <wp:posOffset>391160</wp:posOffset>
            </wp:positionV>
            <wp:extent cx="3000375" cy="6543675"/>
            <wp:effectExtent l="0" t="0" r="9525" b="9525"/>
            <wp:wrapNone/>
            <wp:docPr id="2" name="Рисунок 3" descr="ЯП файлы - Циан, Цвет морской волны #00FFFF 0 255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П файлы - Циан, Цвет морской волны #00FFFF 0 255 2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54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36"/>
          <w:szCs w:val="36"/>
        </w:rPr>
        <w:t>Блок навигации</w:t>
      </w:r>
    </w:p>
    <w:p w14:paraId="54966A09" w14:textId="77777777" w:rsidR="004B5911" w:rsidRDefault="004B5911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Меню                                                           Контент</w:t>
      </w:r>
    </w:p>
    <w:sectPr w:rsidR="004B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77"/>
    <w:rsid w:val="00262B9F"/>
    <w:rsid w:val="004B5911"/>
    <w:rsid w:val="00A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2C9BBE"/>
  <w15:chartTrackingRefBased/>
  <w15:docId w15:val="{4F14524B-55AE-4BBC-B360-E36F447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Grechishkina</dc:creator>
  <cp:keywords/>
  <dc:description/>
  <cp:lastModifiedBy>Ekaterina Grechishkina</cp:lastModifiedBy>
  <cp:revision>2</cp:revision>
  <dcterms:created xsi:type="dcterms:W3CDTF">2020-04-12T15:21:00Z</dcterms:created>
  <dcterms:modified xsi:type="dcterms:W3CDTF">2020-04-12T15:21:00Z</dcterms:modified>
</cp:coreProperties>
</file>